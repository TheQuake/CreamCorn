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7ECE" w:rsidRDefault="00B65A6B">
      <w:r w:rsidRPr="00ED762A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81F9C6C" wp14:editId="4FC0BDD7">
                <wp:simplePos x="0" y="0"/>
                <wp:positionH relativeFrom="margin">
                  <wp:posOffset>4419600</wp:posOffset>
                </wp:positionH>
                <wp:positionV relativeFrom="paragraph">
                  <wp:posOffset>57150</wp:posOffset>
                </wp:positionV>
                <wp:extent cx="2076450" cy="838200"/>
                <wp:effectExtent l="0" t="0" r="0" b="0"/>
                <wp:wrapNone/>
                <wp:docPr id="2" name="Invoic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6450" cy="838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762A" w:rsidRPr="00ED762A" w:rsidRDefault="00ED762A" w:rsidP="00ED762A">
                            <w:pPr>
                              <w:pStyle w:val="Title"/>
                              <w:rPr>
                                <w:rFonts w:ascii="Century Gothic" w:hAnsi="Century Gothic"/>
                                <w:color w:val="808080" w:themeColor="background1" w:themeShade="80"/>
                                <w:sz w:val="72"/>
                                <w:szCs w:val="72"/>
                              </w:rPr>
                            </w:pPr>
                            <w:r w:rsidRPr="00ED762A">
                              <w:rPr>
                                <w:rFonts w:ascii="Century Gothic" w:hAnsi="Century Gothic"/>
                                <w:color w:val="808080" w:themeColor="background1" w:themeShade="80"/>
                                <w:sz w:val="72"/>
                                <w:szCs w:val="72"/>
                              </w:rPr>
                              <w:t>INVOICE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1F9C6C" id="_x0000_t202" coordsize="21600,21600" o:spt="202" path="m,l,21600r21600,l21600,xe">
                <v:stroke joinstyle="miter"/>
                <v:path gradientshapeok="t" o:connecttype="rect"/>
              </v:shapetype>
              <v:shape id="Invoice" o:spid="_x0000_s1026" type="#_x0000_t202" style="position:absolute;margin-left:348pt;margin-top:4.5pt;width:163.5pt;height:66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" stroked="f">
                <v:textbox>
                  <w:txbxContent>
                    <w:p w:rsidR="00ED762A" w:rsidRPr="00ED762A" w:rsidRDefault="00ED762A" w:rsidP="00ED762A">
                      <w:pPr>
                        <w:pStyle w:val="Title"/>
                        <w:rPr>
                          <w:rFonts w:ascii="Century Gothic" w:hAnsi="Century Gothic"/>
                          <w:color w:val="808080" w:themeColor="background1" w:themeShade="80"/>
                          <w:sz w:val="72"/>
                          <w:szCs w:val="72"/>
                        </w:rPr>
                      </w:pPr>
                      <w:r w:rsidRPr="00ED762A">
                        <w:rPr>
                          <w:rFonts w:ascii="Century Gothic" w:hAnsi="Century Gothic"/>
                          <w:color w:val="808080" w:themeColor="background1" w:themeShade="80"/>
                          <w:sz w:val="72"/>
                          <w:szCs w:val="72"/>
                        </w:rPr>
                        <w:t>INVOICE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87ECE">
        <w:rPr>
          <w:noProof/>
        </w:rPr>
        <w:drawing>
          <wp:anchor distT="0" distB="0" distL="114300" distR="114300" simplePos="0" relativeHeight="251667456" behindDoc="0" locked="0" layoutInCell="1" allowOverlap="1" wp14:anchorId="46C55881" wp14:editId="1BE11ADE">
            <wp:simplePos x="0" y="0"/>
            <wp:positionH relativeFrom="column">
              <wp:posOffset>-304800</wp:posOffset>
            </wp:positionH>
            <wp:positionV relativeFrom="paragraph">
              <wp:posOffset>-378460</wp:posOffset>
            </wp:positionV>
            <wp:extent cx="1984375" cy="909320"/>
            <wp:effectExtent l="0" t="0" r="0" b="5080"/>
            <wp:wrapNone/>
            <wp:docPr id="125" name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placeholder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4375" cy="90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87ECE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15121D15" wp14:editId="72F26759">
                <wp:simplePos x="0" y="0"/>
                <wp:positionH relativeFrom="column">
                  <wp:posOffset>2400300</wp:posOffset>
                </wp:positionH>
                <wp:positionV relativeFrom="paragraph">
                  <wp:posOffset>-447040</wp:posOffset>
                </wp:positionV>
                <wp:extent cx="4114800" cy="1029335"/>
                <wp:effectExtent l="0" t="0" r="0" b="0"/>
                <wp:wrapNone/>
                <wp:docPr id="217" name="EagleAddress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4800" cy="1029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762A" w:rsidRDefault="00ED762A" w:rsidP="00ED762A">
                            <w:r>
                              <w:t>{EagleAddress.Address1}</w:t>
                            </w:r>
                          </w:p>
                          <w:p w:rsidR="00ED762A" w:rsidRDefault="00ED762A" w:rsidP="00ED762A">
                            <w:r>
                              <w:t>{EagleAddress.City}, {EagleAddress.State} {EagleAddress.Zip}</w:t>
                            </w:r>
                          </w:p>
                          <w:p w:rsidR="00ED762A" w:rsidRDefault="00ED762A" w:rsidP="00ED762A"/>
                          <w:p w:rsidR="00ED762A" w:rsidRDefault="00ED762A" w:rsidP="00ED762A">
                            <w:r>
                              <w:t>{EagleAddress.Phone}</w:t>
                            </w:r>
                          </w:p>
                          <w:p w:rsidR="00ED762A" w:rsidRDefault="00ED762A" w:rsidP="00ED762A">
                            <w:r>
                              <w:t>{EagleAddress.Fax}</w:t>
                            </w:r>
                          </w:p>
                          <w:p w:rsidR="00ED762A" w:rsidRDefault="00ED762A" w:rsidP="00ED762A">
                            <w:r>
                              <w:t>{EagleAddress.Web}</w:t>
                            </w:r>
                          </w:p>
                          <w:p w:rsidR="00ED762A" w:rsidRDefault="00ED762A" w:rsidP="00ED762A"/>
                          <w:p w:rsidR="00ED762A" w:rsidRDefault="00ED762A" w:rsidP="00ED762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121D15" id="EagleAddress" o:spid="_x0000_s1027" type="#_x0000_t202" style="position:absolute;margin-left:189pt;margin-top:-35.2pt;width:324pt;height:81.0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" stroked="f">
                <v:textbox>
                  <w:txbxContent>
                    <w:p w:rsidR="00ED762A" w:rsidRDefault="00ED762A" w:rsidP="00ED762A">
                      <w:r>
                        <w:t>{EagleAddress.Address1}</w:t>
                      </w:r>
                    </w:p>
                    <w:p w:rsidR="00ED762A" w:rsidRDefault="00ED762A" w:rsidP="00ED762A">
                      <w:r>
                        <w:t>{EagleAddress.City}, {EagleAddress.State} {EagleAddress.Zip}</w:t>
                      </w:r>
                    </w:p>
                    <w:p w:rsidR="00ED762A" w:rsidRDefault="00ED762A" w:rsidP="00ED762A"/>
                    <w:p w:rsidR="00ED762A" w:rsidRDefault="00ED762A" w:rsidP="00ED762A">
                      <w:r>
                        <w:t>{EagleAddress.Phone}</w:t>
                      </w:r>
                    </w:p>
                    <w:p w:rsidR="00ED762A" w:rsidRDefault="00ED762A" w:rsidP="00ED762A">
                      <w:r>
                        <w:t>{EagleAddress.Fax}</w:t>
                      </w:r>
                    </w:p>
                    <w:p w:rsidR="00ED762A" w:rsidRDefault="00ED762A" w:rsidP="00ED762A">
                      <w:r>
                        <w:t>{EagleAddress.Web}</w:t>
                      </w:r>
                    </w:p>
                    <w:p w:rsidR="00ED762A" w:rsidRDefault="00ED762A" w:rsidP="00ED762A"/>
                    <w:p w:rsidR="00ED762A" w:rsidRDefault="00ED762A" w:rsidP="00ED762A"/>
                  </w:txbxContent>
                </v:textbox>
              </v:shape>
            </w:pict>
          </mc:Fallback>
        </mc:AlternateContent>
      </w:r>
    </w:p>
    <w:p w:rsidR="00287ECE" w:rsidRDefault="00287ECE"/>
    <w:p w:rsidR="00287ECE" w:rsidRDefault="00287ECE"/>
    <w:p w:rsidR="00287ECE" w:rsidRDefault="00287ECE"/>
    <w:p w:rsidR="00287ECE" w:rsidRDefault="00287ECE"/>
    <w:p w:rsidR="00287ECE" w:rsidRDefault="00287ECE"/>
    <w:p w:rsidR="00287ECE" w:rsidRDefault="00287ECE"/>
    <w:p w:rsidR="00287ECE" w:rsidRDefault="00287ECE">
      <w:r w:rsidRPr="00ED762A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2A563F8" wp14:editId="6DF8DD7C">
                <wp:simplePos x="0" y="0"/>
                <wp:positionH relativeFrom="column">
                  <wp:posOffset>-304800</wp:posOffset>
                </wp:positionH>
                <wp:positionV relativeFrom="paragraph">
                  <wp:posOffset>220980</wp:posOffset>
                </wp:positionV>
                <wp:extent cx="3276600" cy="1368425"/>
                <wp:effectExtent l="0" t="0" r="0" b="3175"/>
                <wp:wrapNone/>
                <wp:docPr id="1" name="Bill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6600" cy="1368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762A" w:rsidRDefault="00ED762A" w:rsidP="00ED762A">
                            <w:r>
                              <w:t>{Billto.CompanyNumber}</w:t>
                            </w:r>
                          </w:p>
                          <w:p w:rsidR="00ED762A" w:rsidRDefault="00ED762A" w:rsidP="00ED762A">
                            <w:r>
                              <w:t>{Billto.CompanyName}</w:t>
                            </w:r>
                          </w:p>
                          <w:p w:rsidR="00ED762A" w:rsidRDefault="00ED762A" w:rsidP="00ED762A">
                            <w:r>
                              <w:t>{Billto.Address1}</w:t>
                            </w:r>
                          </w:p>
                          <w:p w:rsidR="00ED762A" w:rsidRDefault="00ED762A" w:rsidP="00ED762A">
                            <w:r>
                              <w:t>{Billto.City}, {Billto.State} {Billto.Zip}</w:t>
                            </w:r>
                          </w:p>
                          <w:p w:rsidR="00ED762A" w:rsidRDefault="00ED762A" w:rsidP="00ED762A"/>
                          <w:p w:rsidR="00ED762A" w:rsidRDefault="00ED762A" w:rsidP="00ED762A">
                            <w:r>
                              <w:t>Invoice No. {Id}</w:t>
                            </w:r>
                          </w:p>
                          <w:p w:rsidR="00ED762A" w:rsidRDefault="00ED762A" w:rsidP="00ED762A">
                            <w:r>
                              <w:t xml:space="preserve">Date: </w:t>
                            </w:r>
                            <w:sdt>
                              <w:sdtPr>
                                <w:id w:val="1379587768"/>
                                <w:placeholder>
                                  <w:docPart w:val="D8198F430A884A56A41A6A913A907ED2"/>
                                </w:placeholder>
                                <w:temporary/>
                                <w:showingPlcHdr/>
                                <w15:appearance w15:val="hidden"/>
                              </w:sdtPr>
                              <w:sdtEndPr/>
                              <w:sdtContent>
                                <w:r>
                                  <w:t>Date</w:t>
                                </w:r>
                              </w:sdtContent>
                            </w:sdt>
                          </w:p>
                          <w:p w:rsidR="00ED762A" w:rsidRDefault="00ED762A" w:rsidP="00ED762A">
                            <w:r>
                              <w:t>PO # {PurchaseOrderNumber}</w:t>
                            </w:r>
                          </w:p>
                          <w:p w:rsidR="00ED762A" w:rsidRDefault="00ED762A" w:rsidP="00ED762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A563F8" id="Billto" o:spid="_x0000_s1028" type="#_x0000_t202" style="position:absolute;margin-left:-24pt;margin-top:17.4pt;width:258pt;height:107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" stroked="f">
                <v:textbox>
                  <w:txbxContent>
                    <w:p w:rsidR="00ED762A" w:rsidRDefault="00ED762A" w:rsidP="00ED762A">
                      <w:r>
                        <w:t>{Billto.CompanyNumber}</w:t>
                      </w:r>
                    </w:p>
                    <w:p w:rsidR="00ED762A" w:rsidRDefault="00ED762A" w:rsidP="00ED762A">
                      <w:r>
                        <w:t>{Billto.CompanyName}</w:t>
                      </w:r>
                    </w:p>
                    <w:p w:rsidR="00ED762A" w:rsidRDefault="00ED762A" w:rsidP="00ED762A">
                      <w:r>
                        <w:t>{Billto.Address1}</w:t>
                      </w:r>
                    </w:p>
                    <w:p w:rsidR="00ED762A" w:rsidRDefault="00ED762A" w:rsidP="00ED762A">
                      <w:r>
                        <w:t>{Billto.City}, {Billto.State} {Billto.Zip}</w:t>
                      </w:r>
                    </w:p>
                    <w:p w:rsidR="00ED762A" w:rsidRDefault="00ED762A" w:rsidP="00ED762A"/>
                    <w:p w:rsidR="00ED762A" w:rsidRDefault="00ED762A" w:rsidP="00ED762A">
                      <w:r>
                        <w:t>Invoice No. {Id}</w:t>
                      </w:r>
                    </w:p>
                    <w:p w:rsidR="00ED762A" w:rsidRDefault="00ED762A" w:rsidP="00ED762A">
                      <w:r>
                        <w:t xml:space="preserve">Date: </w:t>
                      </w:r>
                      <w:sdt>
                        <w:sdtPr>
                          <w:id w:val="1379587768"/>
                          <w:placeholder>
                            <w:docPart w:val="D8198F430A884A56A41A6A913A907ED2"/>
                          </w:placeholder>
                          <w:temporary/>
                          <w:showingPlcHdr/>
                          <w15:appearance w15:val="hidden"/>
                        </w:sdtPr>
                        <w:sdtEndPr/>
                        <w:sdtContent>
                          <w:r>
                            <w:t>Date</w:t>
                          </w:r>
                        </w:sdtContent>
                      </w:sdt>
                    </w:p>
                    <w:p w:rsidR="00ED762A" w:rsidRDefault="00ED762A" w:rsidP="00ED762A">
                      <w:r>
                        <w:t>PO # {PurchaseOrderNumber}</w:t>
                      </w:r>
                    </w:p>
                    <w:p w:rsidR="00ED762A" w:rsidRDefault="00ED762A" w:rsidP="00ED762A"/>
                  </w:txbxContent>
                </v:textbox>
              </v:shape>
            </w:pict>
          </mc:Fallback>
        </mc:AlternateContent>
      </w:r>
    </w:p>
    <w:p w:rsidR="00287ECE" w:rsidRDefault="00287ECE">
      <w:r w:rsidRPr="00ED762A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8CC7693" wp14:editId="76ED9A86">
                <wp:simplePos x="0" y="0"/>
                <wp:positionH relativeFrom="column">
                  <wp:posOffset>3695700</wp:posOffset>
                </wp:positionH>
                <wp:positionV relativeFrom="paragraph">
                  <wp:posOffset>65405</wp:posOffset>
                </wp:positionV>
                <wp:extent cx="2459355" cy="1371600"/>
                <wp:effectExtent l="0" t="0" r="0" b="0"/>
                <wp:wrapNone/>
                <wp:docPr id="4" name="Sit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9355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762A" w:rsidRDefault="00ED762A" w:rsidP="00ED762A">
                            <w:r>
                              <w:t>{Shipto.FirstName}</w:t>
                            </w:r>
                          </w:p>
                          <w:p w:rsidR="00ED762A" w:rsidRDefault="00ED762A" w:rsidP="00ED762A">
                            <w:r>
                              <w:t>{Shipto.CompanyName}</w:t>
                            </w:r>
                          </w:p>
                          <w:p w:rsidR="00ED762A" w:rsidRDefault="00ED762A" w:rsidP="00ED762A">
                            <w:r>
                              <w:t>{Shipto.LastName}</w:t>
                            </w:r>
                          </w:p>
                          <w:p w:rsidR="00ED762A" w:rsidRDefault="00ED762A" w:rsidP="00ED762A"/>
                          <w:p w:rsidR="00ED762A" w:rsidRDefault="00ED762A" w:rsidP="00ED762A"/>
                          <w:p w:rsidR="00ED762A" w:rsidRDefault="00ED762A" w:rsidP="00ED762A">
                            <w:r>
                              <w:t>Eagle Project No. {JobNumber}</w:t>
                            </w:r>
                          </w:p>
                          <w:p w:rsidR="00ED762A" w:rsidRDefault="00ED762A" w:rsidP="00ED762A">
                            <w:r>
                              <w:t>Terms: {Terms}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CC7693" id="Site" o:spid="_x0000_s1029" type="#_x0000_t202" style="position:absolute;margin-left:291pt;margin-top:5.15pt;width:193.65pt;height:108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" stroked="f">
                <v:textbox>
                  <w:txbxContent>
                    <w:p w:rsidR="00ED762A" w:rsidRDefault="00ED762A" w:rsidP="00ED762A">
                      <w:r>
                        <w:t>{Shipto.FirstName}</w:t>
                      </w:r>
                    </w:p>
                    <w:p w:rsidR="00ED762A" w:rsidRDefault="00ED762A" w:rsidP="00ED762A">
                      <w:r>
                        <w:t>{Shipto.CompanyName}</w:t>
                      </w:r>
                    </w:p>
                    <w:p w:rsidR="00ED762A" w:rsidRDefault="00ED762A" w:rsidP="00ED762A">
                      <w:r>
                        <w:t>{Shipto.LastName}</w:t>
                      </w:r>
                    </w:p>
                    <w:p w:rsidR="00ED762A" w:rsidRDefault="00ED762A" w:rsidP="00ED762A"/>
                    <w:p w:rsidR="00ED762A" w:rsidRDefault="00ED762A" w:rsidP="00ED762A"/>
                    <w:p w:rsidR="00ED762A" w:rsidRDefault="00ED762A" w:rsidP="00ED762A">
                      <w:r>
                        <w:t>Eagle Project No. {JobNumber}</w:t>
                      </w:r>
                    </w:p>
                    <w:p w:rsidR="00ED762A" w:rsidRDefault="00ED762A" w:rsidP="00ED762A">
                      <w:r>
                        <w:t>Terms: {Terms}</w:t>
                      </w:r>
                    </w:p>
                  </w:txbxContent>
                </v:textbox>
              </v:shape>
            </w:pict>
          </mc:Fallback>
        </mc:AlternateContent>
      </w:r>
    </w:p>
    <w:p w:rsidR="00287ECE" w:rsidRDefault="00287ECE"/>
    <w:p w:rsidR="00287ECE" w:rsidRDefault="00287ECE"/>
    <w:p w:rsidR="00287ECE" w:rsidRDefault="00287ECE"/>
    <w:p w:rsidR="00287ECE" w:rsidRDefault="00287ECE"/>
    <w:p w:rsidR="00287ECE" w:rsidRDefault="00287ECE"/>
    <w:p w:rsidR="00287ECE" w:rsidRDefault="00287ECE"/>
    <w:p w:rsidR="00287ECE" w:rsidRDefault="00287ECE"/>
    <w:p w:rsidR="00287ECE" w:rsidRDefault="00287ECE"/>
    <w:p w:rsidR="00287ECE" w:rsidRDefault="00287ECE"/>
    <w:p w:rsidR="00287ECE" w:rsidRDefault="00287EC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C211A" w:rsidTr="005C211A">
        <w:tc>
          <w:tcPr>
            <w:tcW w:w="4675" w:type="dxa"/>
          </w:tcPr>
          <w:p w:rsidR="005C211A" w:rsidRDefault="005C211A">
            <w:r>
              <w:t>Line Items Placeholder</w:t>
            </w:r>
            <w:bookmarkStart w:id="0" w:name="_GoBack"/>
            <w:bookmarkEnd w:id="0"/>
          </w:p>
        </w:tc>
        <w:tc>
          <w:tcPr>
            <w:tcW w:w="4675" w:type="dxa"/>
          </w:tcPr>
          <w:p w:rsidR="005C211A" w:rsidRDefault="005C211A"/>
        </w:tc>
      </w:tr>
    </w:tbl>
    <w:p w:rsidR="005711FD" w:rsidRDefault="005711FD"/>
    <w:p w:rsidR="00435FB9" w:rsidRDefault="00435FB9"/>
    <w:p w:rsidR="00435FB9" w:rsidRPr="00CF63CB" w:rsidRDefault="00435FB9" w:rsidP="00435FB9">
      <w:pPr>
        <w:rPr>
          <w:b/>
        </w:rPr>
      </w:pPr>
      <w:r w:rsidRPr="00CF63CB">
        <w:rPr>
          <w:b/>
        </w:rPr>
        <w:t>Please remit to:</w:t>
      </w:r>
    </w:p>
    <w:p w:rsidR="00435FB9" w:rsidRDefault="00435FB9" w:rsidP="00435FB9">
      <w:r>
        <w:t>{Remitto.CompanyName}</w:t>
      </w:r>
    </w:p>
    <w:p w:rsidR="00435FB9" w:rsidRDefault="00435FB9" w:rsidP="00435FB9">
      <w:r>
        <w:t>{Remitto.Address1}</w:t>
      </w:r>
    </w:p>
    <w:p w:rsidR="00435FB9" w:rsidRDefault="00435FB9" w:rsidP="00435FB9">
      <w:r>
        <w:t>{Remitto.City}, {Remitto.State} {Remitto.Zip}</w:t>
      </w:r>
    </w:p>
    <w:p w:rsidR="00435FB9" w:rsidRDefault="00435FB9" w:rsidP="00435FB9"/>
    <w:p w:rsidR="00435FB9" w:rsidRDefault="00435FB9" w:rsidP="00435FB9"/>
    <w:p w:rsidR="00435FB9" w:rsidRDefault="00435FB9" w:rsidP="00435FB9">
      <w:pPr>
        <w:jc w:val="center"/>
        <w:rPr>
          <w:b/>
          <w:sz w:val="40"/>
          <w:szCs w:val="40"/>
        </w:rPr>
      </w:pPr>
      <w:r w:rsidRPr="00421B63">
        <w:rPr>
          <w:b/>
          <w:sz w:val="40"/>
          <w:szCs w:val="40"/>
        </w:rPr>
        <w:t>Thank you for your business!</w:t>
      </w:r>
    </w:p>
    <w:p w:rsidR="00435FB9" w:rsidRDefault="00435FB9" w:rsidP="00435FB9"/>
    <w:p w:rsidR="00435FB9" w:rsidRDefault="00435FB9" w:rsidP="00435FB9"/>
    <w:p w:rsidR="00287ECE" w:rsidRDefault="00287ECE" w:rsidP="00435FB9"/>
    <w:sectPr w:rsidR="00287E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0E7"/>
    <w:rsid w:val="000330E7"/>
    <w:rsid w:val="00287ECE"/>
    <w:rsid w:val="00421B63"/>
    <w:rsid w:val="00435FB9"/>
    <w:rsid w:val="005711FD"/>
    <w:rsid w:val="005C211A"/>
    <w:rsid w:val="005E00CA"/>
    <w:rsid w:val="00630F80"/>
    <w:rsid w:val="00B65A6B"/>
    <w:rsid w:val="00ED7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F5D51"/>
  <w15:chartTrackingRefBased/>
  <w15:docId w15:val="{59FD5093-7B23-43DA-90C3-746971ACD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D762A"/>
    <w:pPr>
      <w:spacing w:after="0" w:line="240" w:lineRule="auto"/>
    </w:pPr>
    <w:rPr>
      <w:rFonts w:eastAsia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D762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76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5C21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8198F430A884A56A41A6A913A907E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EFDADE-A472-452C-A895-69B60CE58FC7}"/>
      </w:docPartPr>
      <w:docPartBody>
        <w:p w:rsidR="00451456" w:rsidRDefault="000500D2" w:rsidP="000500D2">
          <w:pPr>
            <w:pStyle w:val="D8198F430A884A56A41A6A913A907ED2"/>
          </w:pPr>
          <w:r>
            <w:t>Date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0D2"/>
    <w:rsid w:val="000500D2"/>
    <w:rsid w:val="00451456"/>
    <w:rsid w:val="00502635"/>
    <w:rsid w:val="00844509"/>
    <w:rsid w:val="008A11A3"/>
    <w:rsid w:val="00B42969"/>
    <w:rsid w:val="00E82913"/>
    <w:rsid w:val="00ED2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8198F430A884A56A41A6A913A907ED2">
    <w:name w:val="D8198F430A884A56A41A6A913A907ED2"/>
    <w:rsid w:val="000500D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</dc:creator>
  <cp:keywords/>
  <dc:description/>
  <cp:lastModifiedBy>Mike</cp:lastModifiedBy>
  <cp:revision>9</cp:revision>
  <dcterms:created xsi:type="dcterms:W3CDTF">2017-09-23T19:53:00Z</dcterms:created>
  <dcterms:modified xsi:type="dcterms:W3CDTF">2017-09-28T22:15:00Z</dcterms:modified>
</cp:coreProperties>
</file>