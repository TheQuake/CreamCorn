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2DD" w:rsidRDefault="009F0727">
      <w:r>
        <w:t>Blah</w:t>
      </w:r>
    </w:p>
    <w:p w:rsidR="009F0727" w:rsidRDefault="009F0727">
      <w:r>
        <w:t>Blah</w:t>
      </w:r>
    </w:p>
    <w:p w:rsidR="009F0727" w:rsidRDefault="009F0727"/>
    <w:p w:rsidR="009F0727" w:rsidRDefault="009F0727">
      <w:r>
        <w:t>{JobNumber}</w:t>
      </w:r>
    </w:p>
    <w:p w:rsidR="009F0727" w:rsidRDefault="009F0727">
      <w:r>
        <w:t>{Billto.CompanyName}</w:t>
      </w:r>
    </w:p>
    <w:p w:rsidR="009F0727" w:rsidRDefault="009F0727">
      <w:bookmarkStart w:id="0" w:name="_GoBack"/>
      <w:bookmarkEnd w:id="0"/>
    </w:p>
    <w:sectPr w:rsidR="009F0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DF0"/>
    <w:rsid w:val="009F0727"/>
    <w:rsid w:val="00A442DD"/>
    <w:rsid w:val="00A4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2906B"/>
  <w15:chartTrackingRefBased/>
  <w15:docId w15:val="{747AB1F1-A0C4-482E-A379-450A064F6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2</cp:revision>
  <dcterms:created xsi:type="dcterms:W3CDTF">2017-09-20T18:29:00Z</dcterms:created>
  <dcterms:modified xsi:type="dcterms:W3CDTF">2017-09-20T18:30:00Z</dcterms:modified>
</cp:coreProperties>
</file>